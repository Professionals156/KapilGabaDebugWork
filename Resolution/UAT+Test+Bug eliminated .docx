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A5A2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A5D73">
              <w:t>Check out</w:t>
            </w:r>
            <w:r>
              <w:t xml:space="preserve">  bug eliminated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</w:t>
            </w:r>
            <w:r w:rsidR="00AA5D73" w:rsidRPr="00AA5D73">
              <w:t>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C05D0A" w:rsidRDefault="00AA5D73" w:rsidP="00A6109A">
            <w:pPr>
              <w:pStyle w:val="bp"/>
              <w:rPr>
                <w:color w:val="0000FF"/>
                <w:sz w:val="24"/>
                <w:szCs w:val="24"/>
              </w:rPr>
            </w:pPr>
            <w:r w:rsidRPr="00AA5D73">
              <w:rPr>
                <w:color w:val="0000FF"/>
                <w:sz w:val="24"/>
                <w:szCs w:val="24"/>
              </w:rPr>
              <w:t>Calculate the amount of your charges with all details.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6C4B" w:rsidRPr="006B6C4B" w:rsidRDefault="00AA5D73" w:rsidP="006B6C4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Pr="00AA5D73">
              <w:rPr>
                <w:color w:val="0000FF"/>
                <w:sz w:val="24"/>
                <w:szCs w:val="24"/>
              </w:rPr>
              <w:t>all details.</w:t>
            </w:r>
          </w:p>
          <w:p w:rsidR="00A6109A" w:rsidRPr="00A6109A" w:rsidRDefault="00A6109A" w:rsidP="00A6109A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  <w:p w:rsidR="00E303EF" w:rsidRPr="00A11301" w:rsidRDefault="00E303EF" w:rsidP="00AA5D7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A5D7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All Service charges calculated.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4071E" w:rsidP="006B6C4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color w:val="0000FF"/>
                <w:sz w:val="24"/>
                <w:szCs w:val="24"/>
              </w:rPr>
              <w:t>Room and ser</w:t>
            </w:r>
            <w:r w:rsidR="003A5A22">
              <w:rPr>
                <w:color w:val="0000FF"/>
                <w:sz w:val="24"/>
                <w:szCs w:val="24"/>
              </w:rPr>
              <w:t>vice charged correctly calculated.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A5A22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6109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Enter y</w:t>
            </w:r>
            <w:r>
              <w:rPr>
                <w:color w:val="0000FF"/>
                <w:sz w:val="24"/>
                <w:szCs w:val="24"/>
              </w:rPr>
              <w:t>ou</w:t>
            </w:r>
            <w:r w:rsidR="0084071E">
              <w:rPr>
                <w:color w:val="0000FF"/>
                <w:sz w:val="24"/>
                <w:szCs w:val="24"/>
              </w:rPr>
              <w:t>r all details</w:t>
            </w:r>
          </w:p>
        </w:tc>
        <w:tc>
          <w:tcPr>
            <w:tcW w:w="5596" w:type="dxa"/>
          </w:tcPr>
          <w:p w:rsidR="00DF1585" w:rsidRDefault="003A5A22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Room id 101 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6109A" w:rsidRDefault="00A6109A" w:rsidP="00A6109A">
            <w:pPr>
              <w:pStyle w:val="bp"/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 xml:space="preserve">select service type </w:t>
            </w:r>
          </w:p>
          <w:p w:rsidR="00DF1585" w:rsidRDefault="00DF1585" w:rsidP="00A610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3A5A22" w:rsidP="003A5A22">
            <w:pPr>
              <w:pStyle w:val="bp"/>
              <w:tabs>
                <w:tab w:val="left" w:pos="1305"/>
              </w:tabs>
              <w:rPr>
                <w:sz w:val="24"/>
              </w:rPr>
            </w:pPr>
            <w:r>
              <w:rPr>
                <w:sz w:val="24"/>
              </w:rPr>
              <w:t xml:space="preserve"> Bar and fridge services used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6109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6109A">
              <w:rPr>
                <w:color w:val="0000FF"/>
                <w:sz w:val="24"/>
                <w:szCs w:val="24"/>
              </w:rPr>
              <w:t>charged the cost</w:t>
            </w:r>
          </w:p>
        </w:tc>
        <w:tc>
          <w:tcPr>
            <w:tcW w:w="5596" w:type="dxa"/>
          </w:tcPr>
          <w:p w:rsidR="00DF1585" w:rsidRDefault="00A6109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Cost charged</w:t>
            </w:r>
            <w:r w:rsidR="0084071E">
              <w:rPr>
                <w:sz w:val="24"/>
              </w:rPr>
              <w:t xml:space="preserve"> </w:t>
            </w:r>
            <w:r w:rsidR="003A5A22">
              <w:rPr>
                <w:sz w:val="24"/>
              </w:rPr>
              <w:t>22$ while check out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3A5A2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84071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Your Details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84071E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</w:t>
            </w:r>
            <w:r w:rsidR="006B6C4B">
              <w:rPr>
                <w:color w:val="0000FF"/>
              </w:rPr>
              <w:t xml:space="preserve"> type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A6109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  <w:sz w:val="24"/>
                <w:szCs w:val="24"/>
              </w:rPr>
              <w:t>Service type</w:t>
            </w:r>
          </w:p>
        </w:tc>
        <w:tc>
          <w:tcPr>
            <w:tcW w:w="1944" w:type="dxa"/>
          </w:tcPr>
          <w:p w:rsidR="00780A9A" w:rsidRPr="00F909B2" w:rsidRDefault="006B6C4B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Selection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93214E" w:rsidRPr="00F909B2" w:rsidRDefault="0093214E" w:rsidP="00C074E2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80" w:rsidRDefault="00AE4180">
      <w:r>
        <w:separator/>
      </w:r>
    </w:p>
  </w:endnote>
  <w:endnote w:type="continuationSeparator" w:id="0">
    <w:p w:rsidR="00AE4180" w:rsidRDefault="00AE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A2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A5A2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80" w:rsidRDefault="00AE4180">
      <w:r>
        <w:separator/>
      </w:r>
    </w:p>
  </w:footnote>
  <w:footnote w:type="continuationSeparator" w:id="0">
    <w:p w:rsidR="00AE4180" w:rsidRDefault="00AE4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A5D73" w:rsidP="00B71A35">
          <w:r w:rsidRPr="00AA5D73">
            <w:t>Check out</w:t>
          </w:r>
          <w:r>
            <w:t xml:space="preserve"> </w:t>
          </w:r>
          <w:r w:rsidR="003A5A22">
            <w:t xml:space="preserve"> bug eliminated</w:t>
          </w:r>
        </w:p>
      </w:tc>
      <w:tc>
        <w:tcPr>
          <w:tcW w:w="3179" w:type="dxa"/>
        </w:tcPr>
        <w:p w:rsidR="00A37650" w:rsidRDefault="003A5A22" w:rsidP="00B71A35">
          <w:r>
            <w:t xml:space="preserve">  Date:  &lt;14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2D10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1B2B"/>
    <w:rsid w:val="00382D26"/>
    <w:rsid w:val="003910B3"/>
    <w:rsid w:val="003A25C3"/>
    <w:rsid w:val="003A5A22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B6C4B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071E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30AD6"/>
    <w:rsid w:val="00A37650"/>
    <w:rsid w:val="00A46037"/>
    <w:rsid w:val="00A6090E"/>
    <w:rsid w:val="00A6109A"/>
    <w:rsid w:val="00A72B6A"/>
    <w:rsid w:val="00A739C2"/>
    <w:rsid w:val="00A857E6"/>
    <w:rsid w:val="00AA5D73"/>
    <w:rsid w:val="00AB1975"/>
    <w:rsid w:val="00AB1A12"/>
    <w:rsid w:val="00AC35E1"/>
    <w:rsid w:val="00AD452D"/>
    <w:rsid w:val="00AE4180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34FB6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2E58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Bestin B</cp:lastModifiedBy>
  <cp:revision>11</cp:revision>
  <cp:lastPrinted>2003-10-05T22:49:00Z</cp:lastPrinted>
  <dcterms:created xsi:type="dcterms:W3CDTF">2015-07-22T01:50:00Z</dcterms:created>
  <dcterms:modified xsi:type="dcterms:W3CDTF">2018-10-14T12:18:00Z</dcterms:modified>
</cp:coreProperties>
</file>