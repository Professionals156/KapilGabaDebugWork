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A5D7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A5D73">
              <w:t>Check out</w:t>
            </w:r>
            <w: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AA5D73" w:rsidRPr="00AA5D73"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C05D0A" w:rsidRDefault="00AA5D73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A5D73">
              <w:rPr>
                <w:color w:val="0000FF"/>
                <w:sz w:val="24"/>
                <w:szCs w:val="24"/>
              </w:rPr>
              <w:t>Calculate the amount of your charges with all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AA5D73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Pr="00AA5D73">
              <w:rPr>
                <w:color w:val="0000FF"/>
                <w:sz w:val="24"/>
                <w:szCs w:val="24"/>
              </w:rPr>
              <w:t>all details.</w:t>
            </w:r>
          </w:p>
          <w:p w:rsidR="00A6109A" w:rsidRPr="00A6109A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E303EF" w:rsidP="00AA5D7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A5D7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All Service charges calculated.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4071E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color w:val="0000FF"/>
                <w:sz w:val="24"/>
                <w:szCs w:val="24"/>
              </w:rPr>
              <w:t>Room and service charged even after checkout.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6109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610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="0084071E">
              <w:rPr>
                <w:color w:val="0000FF"/>
                <w:sz w:val="24"/>
                <w:szCs w:val="24"/>
              </w:rPr>
              <w:t>r all details</w:t>
            </w:r>
          </w:p>
        </w:tc>
        <w:tc>
          <w:tcPr>
            <w:tcW w:w="5596" w:type="dxa"/>
          </w:tcPr>
          <w:p w:rsidR="00DF1585" w:rsidRDefault="0084071E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Expected all details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109A" w:rsidRDefault="00A6109A" w:rsidP="00A6109A">
            <w:pPr>
              <w:pStyle w:val="bp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select service type </w:t>
            </w:r>
          </w:p>
          <w:p w:rsidR="00DF1585" w:rsidRDefault="00DF1585" w:rsidP="00A610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610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charged the cost</w:t>
            </w:r>
          </w:p>
        </w:tc>
        <w:tc>
          <w:tcPr>
            <w:tcW w:w="5596" w:type="dxa"/>
          </w:tcPr>
          <w:p w:rsidR="00DF1585" w:rsidRDefault="00A610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charged</w:t>
            </w:r>
            <w:r w:rsidR="0084071E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A6109A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Your Details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</w:t>
            </w:r>
            <w:r w:rsidR="006B6C4B">
              <w:rPr>
                <w:color w:val="0000FF"/>
              </w:rPr>
              <w:t xml:space="preserve">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Service type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B6" w:rsidRDefault="00C34FB6">
      <w:r>
        <w:separator/>
      </w:r>
    </w:p>
  </w:endnote>
  <w:endnote w:type="continuationSeparator" w:id="0">
    <w:p w:rsidR="00C34FB6" w:rsidRDefault="00C3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71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071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B6" w:rsidRDefault="00C34FB6">
      <w:r>
        <w:separator/>
      </w:r>
    </w:p>
  </w:footnote>
  <w:footnote w:type="continuationSeparator" w:id="0">
    <w:p w:rsidR="00C34FB6" w:rsidRDefault="00C34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A5D73" w:rsidP="00B71A35">
          <w:r w:rsidRPr="00AA5D73">
            <w:t>Check out</w:t>
          </w:r>
          <w:r>
            <w:t xml:space="preserve"> </w:t>
          </w:r>
        </w:p>
      </w:tc>
      <w:tc>
        <w:tcPr>
          <w:tcW w:w="3179" w:type="dxa"/>
        </w:tcPr>
        <w:p w:rsidR="00A37650" w:rsidRDefault="00AA5D73" w:rsidP="00B71A35">
          <w:r>
            <w:t xml:space="preserve">  Date:  &lt;10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10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B2B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71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6109A"/>
    <w:rsid w:val="00A72B6A"/>
    <w:rsid w:val="00A739C2"/>
    <w:rsid w:val="00A857E6"/>
    <w:rsid w:val="00AA5D73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34FB6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E58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10</cp:revision>
  <cp:lastPrinted>2003-10-05T22:49:00Z</cp:lastPrinted>
  <dcterms:created xsi:type="dcterms:W3CDTF">2015-07-22T01:50:00Z</dcterms:created>
  <dcterms:modified xsi:type="dcterms:W3CDTF">2018-10-10T14:18:00Z</dcterms:modified>
</cp:coreProperties>
</file>